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3426"/>
        <w:gridCol w:w="6369"/>
        <w:gridCol w:w="399"/>
        <w:gridCol w:w="577"/>
        <w:gridCol w:w="33"/>
      </w:tblGrid>
      <w:tr w:rsidR="00F91753" w:rsidRPr="00320ECB" w14:paraId="54EA2C79" w14:textId="77777777" w:rsidTr="005D5087">
        <w:trPr>
          <w:trHeight w:val="600"/>
        </w:trPr>
        <w:tc>
          <w:tcPr>
            <w:tcW w:w="1164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1FB80" w14:textId="77777777" w:rsidR="00F91753" w:rsidRPr="00173B36" w:rsidRDefault="00F91753" w:rsidP="00320ECB"/>
        </w:tc>
      </w:tr>
      <w:tr w:rsidR="00173B36" w:rsidRPr="00320ECB" w14:paraId="0F61B33D" w14:textId="77777777" w:rsidTr="004C1668">
        <w:trPr>
          <w:trHeight w:val="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90908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C4109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7DAE6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5814C" w14:textId="77777777" w:rsidR="00F91753" w:rsidRPr="00173B36" w:rsidRDefault="00F91753" w:rsidP="005A3E0B"/>
        </w:tc>
        <w:tc>
          <w:tcPr>
            <w:tcW w:w="61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E0EFC" w14:textId="77777777" w:rsidR="00F91753" w:rsidRPr="00173B36" w:rsidRDefault="00F91753" w:rsidP="005A3E0B"/>
        </w:tc>
      </w:tr>
      <w:tr w:rsidR="00173B36" w:rsidRPr="00320ECB" w14:paraId="2E8F21FA" w14:textId="77777777" w:rsidTr="004C1668">
        <w:trPr>
          <w:trHeight w:val="663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5EEE6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AA8D2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3B7420" w14:textId="04B7C0E0" w:rsidR="001C66CF" w:rsidRPr="001C66CF" w:rsidRDefault="001C66CF" w:rsidP="001C66CF">
            <w:pPr>
              <w:pStyle w:val="Title"/>
            </w:pPr>
            <w:r>
              <w:t xml:space="preserve"> Cover letter</w:t>
            </w:r>
          </w:p>
          <w:p w14:paraId="56E2E8EF" w14:textId="1CAB4108" w:rsidR="00B62B99" w:rsidRPr="00173B36" w:rsidRDefault="00B62B99" w:rsidP="001C66CF">
            <w:pPr>
              <w:pStyle w:val="Heading1"/>
            </w:pP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EF5A9" w14:textId="77777777" w:rsidR="00F91753" w:rsidRPr="00173B36" w:rsidRDefault="00F91753" w:rsidP="005A3E0B"/>
        </w:tc>
        <w:tc>
          <w:tcPr>
            <w:tcW w:w="61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33043" w14:textId="77777777" w:rsidR="00F91753" w:rsidRPr="00173B36" w:rsidRDefault="00F91753" w:rsidP="005A3E0B"/>
        </w:tc>
      </w:tr>
      <w:tr w:rsidR="00173B36" w:rsidRPr="00320ECB" w14:paraId="6FCEB940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75108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C783F" w14:textId="77777777" w:rsidR="004A4C74" w:rsidRPr="00173B36" w:rsidRDefault="004A4C74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DE8A6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2E106" w14:textId="77777777" w:rsidR="004A4C74" w:rsidRPr="00173B36" w:rsidRDefault="004A4C74" w:rsidP="005A3E0B"/>
        </w:tc>
        <w:tc>
          <w:tcPr>
            <w:tcW w:w="610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F9047" w14:textId="77777777" w:rsidR="004A4C74" w:rsidRPr="00173B36" w:rsidRDefault="004A4C74" w:rsidP="005A3E0B"/>
        </w:tc>
      </w:tr>
      <w:tr w:rsidR="00F91753" w:rsidRPr="00320ECB" w14:paraId="381218F6" w14:textId="77777777" w:rsidTr="004C1668">
        <w:trPr>
          <w:trHeight w:val="73"/>
        </w:trPr>
        <w:tc>
          <w:tcPr>
            <w:tcW w:w="11642" w:type="dxa"/>
            <w:gridSpan w:val="7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5B4B3" w14:textId="77777777" w:rsidR="00F91753" w:rsidRPr="00173B36" w:rsidRDefault="00F91753" w:rsidP="005A3E0B"/>
        </w:tc>
      </w:tr>
      <w:tr w:rsidR="00686284" w:rsidRPr="00320ECB" w14:paraId="2270CD61" w14:textId="77777777" w:rsidTr="005A2BCF">
        <w:trPr>
          <w:trHeight w:val="1656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3C95758910FE4A4CA4DD1A8473C6288E"/>
              </w:placeholder>
              <w:temporary/>
              <w:showingPlcHdr/>
              <w15:appearance w15:val="hidden"/>
            </w:sdtPr>
            <w:sdtEndPr/>
            <w:sdtContent>
              <w:p w14:paraId="2954585B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23CE5D5F" w14:textId="77777777" w:rsidR="003E1692" w:rsidRPr="00E93AEC" w:rsidRDefault="003E1692" w:rsidP="00F53B71">
            <w:pPr>
              <w:pStyle w:val="NoSpacing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3DF965A" wp14:editId="1397E1E0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EBA9F4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EE0D5D6" w14:textId="0316B2B5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44C1066C" wp14:editId="3C2031FB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1C66CF">
              <w:t>+91 9986554988</w:t>
            </w:r>
          </w:p>
          <w:p w14:paraId="527841CA" w14:textId="0F3317AD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3A2A2E5E" wp14:editId="7F41B139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1C66CF">
              <w:t>asdakhil1805@gmail.com</w:t>
            </w:r>
          </w:p>
          <w:p w14:paraId="6A80D46C" w14:textId="27ED9582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1638D930" wp14:editId="1DF0B51F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1C66CF">
              <w:t>atsr18me@cmrit.ac.in</w:t>
            </w:r>
          </w:p>
          <w:p w14:paraId="6B621E9B" w14:textId="608D576C" w:rsidR="00686284" w:rsidRPr="00173B36" w:rsidRDefault="00686284" w:rsidP="00F53B71">
            <w:pPr>
              <w:pStyle w:val="Contact"/>
              <w:framePr w:wrap="auto" w:vAnchor="margin" w:xAlign="left" w:yAlign="inline"/>
              <w:suppressOverlap w:val="0"/>
            </w:pPr>
          </w:p>
        </w:tc>
        <w:tc>
          <w:tcPr>
            <w:tcW w:w="737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7601A234" w14:textId="51E92DA8" w:rsidR="00507E4A" w:rsidRDefault="001C66CF" w:rsidP="00507E4A">
            <w:pPr>
              <w:pStyle w:val="Contact"/>
              <w:framePr w:wrap="auto" w:vAnchor="margin" w:xAlign="left" w:yAlign="inline"/>
              <w:suppressOverlap w:val="0"/>
            </w:pPr>
            <w:r>
              <w:t>The Hiring Manager</w:t>
            </w:r>
          </w:p>
          <w:p w14:paraId="37B8A46B" w14:textId="2ADE98EE" w:rsidR="00507E4A" w:rsidRDefault="001C66CF" w:rsidP="00507E4A">
            <w:pPr>
              <w:pStyle w:val="Contact"/>
              <w:framePr w:wrap="auto" w:vAnchor="margin" w:xAlign="left" w:yAlign="inline"/>
              <w:suppressOverlap w:val="0"/>
            </w:pPr>
            <w:r w:rsidRPr="001C66CF">
              <w:t>Ontum Education Private Limited</w:t>
            </w:r>
          </w:p>
          <w:p w14:paraId="41887CB4" w14:textId="65F11607" w:rsidR="00507E4A" w:rsidRDefault="001C66CF" w:rsidP="00507E4A">
            <w:pPr>
              <w:pStyle w:val="Contact"/>
              <w:framePr w:wrap="auto" w:vAnchor="margin" w:xAlign="left" w:yAlign="inline"/>
              <w:suppressOverlap w:val="0"/>
            </w:pPr>
            <w:r w:rsidRPr="001C66CF">
              <w:t>16</w:t>
            </w:r>
            <w:r w:rsidRPr="001C66CF">
              <w:t>A, Goutham</w:t>
            </w:r>
            <w:r w:rsidRPr="001C66CF">
              <w:t xml:space="preserve"> </w:t>
            </w:r>
            <w:r w:rsidRPr="001C66CF">
              <w:t>Nagar, Yeswanthpur</w:t>
            </w:r>
            <w:r w:rsidRPr="001C66CF">
              <w:t xml:space="preserve"> Industrial Suburb</w:t>
            </w:r>
          </w:p>
          <w:p w14:paraId="6CE70280" w14:textId="0A4C33C5" w:rsidR="001C66CF" w:rsidRDefault="001C66CF" w:rsidP="00507E4A">
            <w:pPr>
              <w:pStyle w:val="Contact"/>
              <w:framePr w:wrap="auto" w:vAnchor="margin" w:xAlign="left" w:yAlign="inline"/>
              <w:suppressOverlap w:val="0"/>
            </w:pPr>
            <w:r w:rsidRPr="001C66CF">
              <w:t>560022</w:t>
            </w:r>
            <w:r>
              <w:t xml:space="preserve">, </w:t>
            </w:r>
            <w:r w:rsidRPr="001C66CF">
              <w:t>Bangalore</w:t>
            </w:r>
          </w:p>
          <w:p w14:paraId="2C24EB72" w14:textId="1A1648E0" w:rsidR="003E1692" w:rsidRPr="00173B36" w:rsidRDefault="003E1692" w:rsidP="00507E4A">
            <w:pPr>
              <w:pStyle w:val="Contact"/>
              <w:framePr w:wrap="auto" w:vAnchor="margin" w:xAlign="left" w:yAlign="inline"/>
              <w:suppressOverlap w:val="0"/>
            </w:pPr>
          </w:p>
          <w:p w14:paraId="1F693707" w14:textId="77777777" w:rsidR="00686284" w:rsidRPr="00173B36" w:rsidRDefault="00686284" w:rsidP="00B54AD3"/>
        </w:tc>
      </w:tr>
      <w:tr w:rsidR="00507E4A" w:rsidRPr="00320ECB" w14:paraId="64E96AD4" w14:textId="77777777" w:rsidTr="004C1668">
        <w:trPr>
          <w:gridAfter w:val="1"/>
          <w:wAfter w:w="33" w:type="dxa"/>
          <w:trHeight w:val="25"/>
        </w:trPr>
        <w:tc>
          <w:tcPr>
            <w:tcW w:w="11609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5C83C0CD" w14:textId="4990FD21" w:rsidR="00507E4A" w:rsidRDefault="007D0F7B" w:rsidP="00507E4A">
            <w:pPr>
              <w:pStyle w:val="Heading2"/>
              <w:outlineLvl w:val="1"/>
            </w:pPr>
            <w:sdt>
              <w:sdtPr>
                <w:id w:val="705373976"/>
                <w:placeholder>
                  <w:docPart w:val="F6BA4CB6F906457CB13422A2FCD62BBB"/>
                </w:placeholder>
                <w:temporary/>
                <w:showingPlcHdr/>
                <w15:appearance w15:val="hidden"/>
              </w:sdtPr>
              <w:sdtEndPr/>
              <w:sdtContent>
                <w:r w:rsidR="005D1202" w:rsidRPr="00AB4232">
                  <w:t>Dear</w:t>
                </w:r>
              </w:sdtContent>
            </w:sdt>
            <w:r w:rsidR="00AB4232">
              <w:t xml:space="preserve"> </w:t>
            </w:r>
            <w:r w:rsidR="001C66CF">
              <w:t>Hiring Manager</w:t>
            </w:r>
            <w:r w:rsidR="004C1668">
              <w:t>,</w:t>
            </w:r>
          </w:p>
          <w:p w14:paraId="45886C03" w14:textId="77777777" w:rsidR="00507E4A" w:rsidRDefault="00507E4A" w:rsidP="00507E4A"/>
          <w:p w14:paraId="68BE4EDA" w14:textId="093ACED7" w:rsidR="001C66CF" w:rsidRDefault="001C66CF" w:rsidP="001C66CF">
            <w:r>
              <w:t xml:space="preserve">By means of this letter I would like to </w:t>
            </w:r>
            <w:r w:rsidR="001556F8">
              <w:t>grab</w:t>
            </w:r>
            <w:r>
              <w:t xml:space="preserve"> the opportunity of being an outstanding Software Trainee at ​‌Ontum Education Priv</w:t>
            </w:r>
            <w:r>
              <w:t>ate Limited</w:t>
            </w:r>
            <w:r>
              <w:t xml:space="preserve">‍‎​. </w:t>
            </w:r>
          </w:p>
          <w:p w14:paraId="67E3F688" w14:textId="77777777" w:rsidR="001C66CF" w:rsidRDefault="001C66CF" w:rsidP="001C66CF">
            <w:r>
              <w:t xml:space="preserve"> </w:t>
            </w:r>
          </w:p>
          <w:p w14:paraId="2F75AA7B" w14:textId="374F2591" w:rsidR="001C66CF" w:rsidRDefault="001C66CF" w:rsidP="001C66CF">
            <w:r>
              <w:t xml:space="preserve">As I recently be graduating from the CMR Institute of Technology with a BE in Mechanical Degree, I am confident that my knowledge of front-end </w:t>
            </w:r>
            <w:r>
              <w:t>development (</w:t>
            </w:r>
            <w:r>
              <w:t>HTML/CSS), experience in Problem-Solving and precise attention to the details in every work I do would make an asset to the Ontum Education Organization.</w:t>
            </w:r>
          </w:p>
          <w:p w14:paraId="5019F9D0" w14:textId="77777777" w:rsidR="001C66CF" w:rsidRDefault="001C66CF" w:rsidP="001C66CF"/>
          <w:p w14:paraId="0F918532" w14:textId="6C663FC8" w:rsidR="001C66CF" w:rsidRDefault="001C66CF" w:rsidP="001C66CF">
            <w:r>
              <w:t xml:space="preserve">In my former role as a </w:t>
            </w:r>
            <w:r>
              <w:t>student,</w:t>
            </w:r>
            <w:r>
              <w:t xml:space="preserve"> I have worked on different scales of projects, for </w:t>
            </w:r>
            <w:r>
              <w:t>Example:</w:t>
            </w:r>
          </w:p>
          <w:p w14:paraId="5CAF8077" w14:textId="77777777" w:rsidR="001C66CF" w:rsidRDefault="001C66CF" w:rsidP="001C66CF">
            <w:r>
              <w:t xml:space="preserve">1: Line Following Robot </w:t>
            </w:r>
          </w:p>
          <w:p w14:paraId="53E04300" w14:textId="7BD139A2" w:rsidR="001C66CF" w:rsidRDefault="001C66CF" w:rsidP="001C66CF">
            <w:r>
              <w:t xml:space="preserve">2: Mechanical </w:t>
            </w:r>
            <w:r>
              <w:t>Drone (</w:t>
            </w:r>
            <w:r>
              <w:t>Final Year Project)</w:t>
            </w:r>
          </w:p>
          <w:p w14:paraId="5D7734CF" w14:textId="2CB573C4" w:rsidR="001C66CF" w:rsidRDefault="001C66CF" w:rsidP="001C66CF">
            <w:r>
              <w:t>3: The Budget App Project</w:t>
            </w:r>
          </w:p>
          <w:p w14:paraId="4826FE05" w14:textId="1AEBDB2A" w:rsidR="001556F8" w:rsidRDefault="001556F8" w:rsidP="001C66CF"/>
          <w:p w14:paraId="505D9F8B" w14:textId="3CBBBC11" w:rsidR="001556F8" w:rsidRDefault="001556F8" w:rsidP="001556F8">
            <w:r>
              <w:t>I would describe myself as someone who is ​‌‍</w:t>
            </w:r>
            <w:r>
              <w:t>dedic‍‎​ated, compassionate, experienced. I</w:t>
            </w:r>
            <w:r>
              <w:t xml:space="preserve"> believe that I can make a valuable contribution to your organization.</w:t>
            </w:r>
            <w:r>
              <w:t xml:space="preserve"> I am excited to contribute my talents and proficiency in problem-solving toward</w:t>
            </w:r>
            <w:r w:rsidR="005A2BCF">
              <w:t>s</w:t>
            </w:r>
            <w:r>
              <w:t xml:space="preserve"> </w:t>
            </w:r>
            <w:r w:rsidR="005A2BCF">
              <w:t>my</w:t>
            </w:r>
            <w:r>
              <w:t xml:space="preserve"> </w:t>
            </w:r>
            <w:r w:rsidR="005A2BCF">
              <w:t>team.</w:t>
            </w:r>
            <w:r>
              <w:t xml:space="preserve"> I see the position of ​‌‍Software Trainee‍‎​ as the perfect next step in my career. In the position of Software </w:t>
            </w:r>
            <w:r>
              <w:t>Trainee,</w:t>
            </w:r>
            <w:r>
              <w:t xml:space="preserve"> I expect to be able to develop myself further as a professional.</w:t>
            </w:r>
          </w:p>
          <w:p w14:paraId="707F0AA1" w14:textId="1DA2093C" w:rsidR="005A2BCF" w:rsidRDefault="005A2BCF" w:rsidP="001556F8">
            <w:r>
              <w:t xml:space="preserve"> I am eager to</w:t>
            </w:r>
            <w:r w:rsidRPr="005A2BCF">
              <w:t xml:space="preserve"> further explain my motivation to work at ​‌Ontum Education P</w:t>
            </w:r>
            <w:r>
              <w:t>ersonal Interview</w:t>
            </w:r>
            <w:r w:rsidRPr="005A2BCF">
              <w:t>‍‎​ during a personal Interview.</w:t>
            </w:r>
          </w:p>
          <w:p w14:paraId="6C48FAB1" w14:textId="48773925" w:rsidR="005A2BCF" w:rsidRDefault="005A2BCF" w:rsidP="001556F8">
            <w:r>
              <w:t xml:space="preserve">Thank you for your consideration of my candidacy </w:t>
            </w:r>
          </w:p>
          <w:p w14:paraId="20D82226" w14:textId="57426246" w:rsidR="005A2BCF" w:rsidRDefault="005A2BCF" w:rsidP="001556F8">
            <w:r>
              <w:t xml:space="preserve">Sincerely </w:t>
            </w:r>
          </w:p>
          <w:p w14:paraId="28C0EBBA" w14:textId="0A471177" w:rsidR="005A2BCF" w:rsidRDefault="005A2BCF" w:rsidP="001556F8">
            <w:r>
              <w:t>ATCHYUTUNI SRI DUTTA AKHIL</w:t>
            </w:r>
          </w:p>
          <w:p w14:paraId="6375A8E4" w14:textId="4D579038" w:rsidR="005A2BCF" w:rsidRDefault="005A2BCF" w:rsidP="001556F8">
            <w:r>
              <w:t>CMRIT BANGALORE</w:t>
            </w:r>
          </w:p>
          <w:p w14:paraId="6411DBEC" w14:textId="77777777" w:rsidR="005A2BCF" w:rsidRDefault="005A2BCF" w:rsidP="001556F8"/>
          <w:p w14:paraId="56AB2ED2" w14:textId="77777777" w:rsidR="005A2BCF" w:rsidRDefault="005A2BCF" w:rsidP="001556F8"/>
          <w:p w14:paraId="4131D2EC" w14:textId="77777777" w:rsidR="001C66CF" w:rsidRDefault="001C66CF" w:rsidP="001C66CF"/>
          <w:p w14:paraId="3B73CF6D" w14:textId="1FEFC9A6" w:rsidR="00507E4A" w:rsidRPr="00173B36" w:rsidRDefault="00507E4A" w:rsidP="001C66CF"/>
        </w:tc>
      </w:tr>
    </w:tbl>
    <w:p w14:paraId="69B425DF" w14:textId="77777777" w:rsidR="00535F87" w:rsidRPr="00173B36" w:rsidRDefault="00535F87" w:rsidP="005A2BCF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1BC8" w14:textId="77777777" w:rsidR="007D0F7B" w:rsidRDefault="007D0F7B" w:rsidP="00BA3E51">
      <w:pPr>
        <w:spacing w:line="240" w:lineRule="auto"/>
      </w:pPr>
      <w:r>
        <w:separator/>
      </w:r>
    </w:p>
  </w:endnote>
  <w:endnote w:type="continuationSeparator" w:id="0">
    <w:p w14:paraId="225E9932" w14:textId="77777777" w:rsidR="007D0F7B" w:rsidRDefault="007D0F7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94AC" w14:textId="77777777" w:rsidR="007D0F7B" w:rsidRDefault="007D0F7B" w:rsidP="00BA3E51">
      <w:pPr>
        <w:spacing w:line="240" w:lineRule="auto"/>
      </w:pPr>
      <w:r>
        <w:separator/>
      </w:r>
    </w:p>
  </w:footnote>
  <w:footnote w:type="continuationSeparator" w:id="0">
    <w:p w14:paraId="43C69D03" w14:textId="77777777" w:rsidR="007D0F7B" w:rsidRDefault="007D0F7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CF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556F8"/>
    <w:rsid w:val="00173B36"/>
    <w:rsid w:val="00177BCB"/>
    <w:rsid w:val="001C66CF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F7A6C"/>
    <w:rsid w:val="00320ECB"/>
    <w:rsid w:val="0034029C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C1668"/>
    <w:rsid w:val="004E5226"/>
    <w:rsid w:val="004E6AB2"/>
    <w:rsid w:val="004E70E8"/>
    <w:rsid w:val="00507E4A"/>
    <w:rsid w:val="00535F87"/>
    <w:rsid w:val="00564622"/>
    <w:rsid w:val="005A2BCF"/>
    <w:rsid w:val="005A3E0B"/>
    <w:rsid w:val="005B3227"/>
    <w:rsid w:val="005D1202"/>
    <w:rsid w:val="005D5087"/>
    <w:rsid w:val="00654709"/>
    <w:rsid w:val="0068094B"/>
    <w:rsid w:val="00686284"/>
    <w:rsid w:val="006863A6"/>
    <w:rsid w:val="0073402D"/>
    <w:rsid w:val="00792D43"/>
    <w:rsid w:val="007B30FE"/>
    <w:rsid w:val="007B7A61"/>
    <w:rsid w:val="007D0F7B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4232"/>
    <w:rsid w:val="00AB7FE5"/>
    <w:rsid w:val="00AC1E5A"/>
    <w:rsid w:val="00AD2F3A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93AEC"/>
    <w:rsid w:val="00EA0042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E48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6852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auto"/>
            <w:right w:val="single" w:sz="2" w:space="0" w:color="auto"/>
          </w:divBdr>
        </w:div>
        <w:div w:id="15259723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auto"/>
            <w:right w:val="single" w:sz="2" w:space="0" w:color="auto"/>
          </w:divBdr>
        </w:div>
        <w:div w:id="13354957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auto"/>
            <w:right w:val="single" w:sz="2" w:space="0" w:color="auto"/>
          </w:divBdr>
        </w:div>
        <w:div w:id="14986157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auto"/>
            <w:right w:val="single" w:sz="2" w:space="0" w:color="auto"/>
          </w:divBdr>
        </w:div>
        <w:div w:id="9130539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2" w:space="1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\AppData\Roaming\Microsoft\Templates\Column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95758910FE4A4CA4DD1A8473C62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836F3-03BD-4A68-A062-DAD41740400F}"/>
      </w:docPartPr>
      <w:docPartBody>
        <w:p w:rsidR="00000000" w:rsidRDefault="00276D37">
          <w:pPr>
            <w:pStyle w:val="3C95758910FE4A4CA4DD1A8473C6288E"/>
          </w:pPr>
          <w:r w:rsidRPr="00173B36">
            <w:t>CONTACT</w:t>
          </w:r>
        </w:p>
      </w:docPartBody>
    </w:docPart>
    <w:docPart>
      <w:docPartPr>
        <w:name w:val="F6BA4CB6F906457CB13422A2FCD6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C118E-3180-45C9-8DF2-3F764CAF861C}"/>
      </w:docPartPr>
      <w:docPartBody>
        <w:p w:rsidR="00000000" w:rsidRDefault="00276D37">
          <w:pPr>
            <w:pStyle w:val="F6BA4CB6F906457CB13422A2FCD62BBB"/>
          </w:pPr>
          <w:r w:rsidRPr="00AB4232"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37"/>
    <w:rsid w:val="0027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B6930F2C94652B87A5C054A959C86">
    <w:name w:val="65BB6930F2C94652B87A5C054A959C86"/>
  </w:style>
  <w:style w:type="paragraph" w:customStyle="1" w:styleId="6AC382E017404A55B202DDA19F348360">
    <w:name w:val="6AC382E017404A55B202DDA19F348360"/>
  </w:style>
  <w:style w:type="paragraph" w:customStyle="1" w:styleId="3C95758910FE4A4CA4DD1A8473C6288E">
    <w:name w:val="3C95758910FE4A4CA4DD1A8473C6288E"/>
  </w:style>
  <w:style w:type="paragraph" w:customStyle="1" w:styleId="50975F65FD014128A0BCE7AF5759F3D6">
    <w:name w:val="50975F65FD014128A0BCE7AF5759F3D6"/>
  </w:style>
  <w:style w:type="paragraph" w:customStyle="1" w:styleId="112F14C25064448CA839A82E36A7FB55">
    <w:name w:val="112F14C25064448CA839A82E36A7FB55"/>
  </w:style>
  <w:style w:type="paragraph" w:customStyle="1" w:styleId="D3B4E7F4AB044D9D95353F39DAE84988">
    <w:name w:val="D3B4E7F4AB044D9D95353F39DAE84988"/>
  </w:style>
  <w:style w:type="paragraph" w:customStyle="1" w:styleId="842A070A55C846B1AD087C90D926D127">
    <w:name w:val="842A070A55C846B1AD087C90D926D127"/>
  </w:style>
  <w:style w:type="paragraph" w:customStyle="1" w:styleId="317A25880EC3400BABAFE3ABA1A74F2E">
    <w:name w:val="317A25880EC3400BABAFE3ABA1A74F2E"/>
  </w:style>
  <w:style w:type="paragraph" w:customStyle="1" w:styleId="C7EA5B9F18D44F118054508F69819817">
    <w:name w:val="C7EA5B9F18D44F118054508F69819817"/>
  </w:style>
  <w:style w:type="paragraph" w:customStyle="1" w:styleId="CD63618939C5406A913F4F78297CA6CC">
    <w:name w:val="CD63618939C5406A913F4F78297CA6CC"/>
  </w:style>
  <w:style w:type="paragraph" w:customStyle="1" w:styleId="48D098BD588347C590874803C2EF669F">
    <w:name w:val="48D098BD588347C590874803C2EF669F"/>
  </w:style>
  <w:style w:type="paragraph" w:customStyle="1" w:styleId="E0C0A76B6AF0477AB1F5D2E72ABCBEDA">
    <w:name w:val="E0C0A76B6AF0477AB1F5D2E72ABCBEDA"/>
  </w:style>
  <w:style w:type="paragraph" w:customStyle="1" w:styleId="F6BA4CB6F906457CB13422A2FCD62BBB">
    <w:name w:val="F6BA4CB6F906457CB13422A2FCD62BBB"/>
  </w:style>
  <w:style w:type="paragraph" w:customStyle="1" w:styleId="C4E22B1A748A4801B5B6AE98DDE483EC">
    <w:name w:val="C4E22B1A748A4801B5B6AE98DDE483EC"/>
  </w:style>
  <w:style w:type="paragraph" w:customStyle="1" w:styleId="4BB027B250894D808C2714B5F2D93F55">
    <w:name w:val="4BB027B250894D808C2714B5F2D93F55"/>
  </w:style>
  <w:style w:type="paragraph" w:customStyle="1" w:styleId="F29D70BB3CDF47FCB7FAB52DB817B640">
    <w:name w:val="F29D70BB3CDF47FCB7FAB52DB817B640"/>
  </w:style>
  <w:style w:type="paragraph" w:customStyle="1" w:styleId="E379B38C2DF64734B67239C23AF84EAD">
    <w:name w:val="E379B38C2DF64734B67239C23AF84EAD"/>
  </w:style>
  <w:style w:type="paragraph" w:customStyle="1" w:styleId="5D744B160CED491A8CBB1C6DCC63BFA2">
    <w:name w:val="5D744B160CED491A8CBB1C6DCC63BFA2"/>
  </w:style>
  <w:style w:type="paragraph" w:customStyle="1" w:styleId="675307859CA24E8B9E8F3E5E9EA4E377">
    <w:name w:val="675307859CA24E8B9E8F3E5E9EA4E377"/>
  </w:style>
  <w:style w:type="paragraph" w:customStyle="1" w:styleId="18F48C864E7D4126B71A027AFE5FA8AE">
    <w:name w:val="18F48C864E7D4126B71A027AFE5FA8AE"/>
  </w:style>
  <w:style w:type="paragraph" w:customStyle="1" w:styleId="B50BB56167BE488584991DD733B0EED6">
    <w:name w:val="B50BB56167BE488584991DD733B0EED6"/>
  </w:style>
  <w:style w:type="paragraph" w:customStyle="1" w:styleId="1B424A4FBC89405D9A738A5910393586">
    <w:name w:val="1B424A4FBC89405D9A738A5910393586"/>
  </w:style>
  <w:style w:type="paragraph" w:customStyle="1" w:styleId="F1E0DB9EB3FD4970A08ED8843EC67B9C">
    <w:name w:val="F1E0DB9EB3FD4970A08ED8843EC67B9C"/>
  </w:style>
  <w:style w:type="paragraph" w:customStyle="1" w:styleId="988CC1100CEB48769456AD5D57F9814B">
    <w:name w:val="988CC1100CEB48769456AD5D57F9814B"/>
  </w:style>
  <w:style w:type="paragraph" w:customStyle="1" w:styleId="89B3613A9902455B9C63133E410AFECC">
    <w:name w:val="89B3613A9902455B9C63133E410AF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2021-11-28T05:54:00Z</dcterms:created>
  <dcterms:modified xsi:type="dcterms:W3CDTF">2021-11-28T05:56:00Z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